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D5ADE" w14:textId="3251BFF7" w:rsidR="00E3134E" w:rsidRPr="00E3134E" w:rsidRDefault="00E3134E" w:rsidP="00E3134E">
      <w:pPr>
        <w:pStyle w:val="Heading1"/>
        <w:rPr>
          <w:lang w:val="en-GB"/>
        </w:rPr>
      </w:pPr>
      <w:bookmarkStart w:id="0" w:name="_Toc437790931"/>
      <w:r w:rsidRPr="00E3134E">
        <w:rPr>
          <w:lang w:val="en-GB"/>
        </w:rPr>
        <w:t xml:space="preserve">Grading Criteria for the </w:t>
      </w:r>
      <w:r>
        <w:rPr>
          <w:lang w:val="en-GB"/>
        </w:rPr>
        <w:t>Project Report</w:t>
      </w:r>
    </w:p>
    <w:p w14:paraId="01C3C915" w14:textId="77777777" w:rsidR="00E3134E" w:rsidRDefault="00E3134E" w:rsidP="00E3134E">
      <w:pPr>
        <w:rPr>
          <w:rStyle w:val="Strong"/>
        </w:rPr>
      </w:pPr>
    </w:p>
    <w:p w14:paraId="5E03EDDC" w14:textId="5A5ECBF8" w:rsidR="00E3134E" w:rsidRPr="00E3134E" w:rsidRDefault="00E3134E" w:rsidP="00E3134E">
      <w:pPr>
        <w:rPr>
          <w:rStyle w:val="Strong"/>
        </w:rPr>
      </w:pPr>
      <w:r w:rsidRPr="00E3134E">
        <w:rPr>
          <w:rStyle w:val="Strong"/>
        </w:rPr>
        <w:t>Project Setup &amp; Research Design (20%)</w:t>
      </w:r>
    </w:p>
    <w:p w14:paraId="57C8EA63" w14:textId="77777777" w:rsidR="00E3134E" w:rsidRP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Are the research questions clearly defined, coherent, and well-motivated?</w:t>
      </w:r>
    </w:p>
    <w:p w14:paraId="51D4AD28" w14:textId="77777777" w:rsidR="00E3134E" w:rsidRP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Is the replication goal articulated, and is the extension logically derived from the original study?</w:t>
      </w:r>
    </w:p>
    <w:p w14:paraId="6703C586" w14:textId="77777777" w:rsidR="00E3134E" w:rsidRP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Are the dataset and variables appropriately chosen and justified?</w:t>
      </w:r>
    </w:p>
    <w:p w14:paraId="16BD9866" w14:textId="77777777" w:rsid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Is the preprocessing thorough and suitable for the econometric analysis?</w:t>
      </w:r>
    </w:p>
    <w:p w14:paraId="0A8C8FF6" w14:textId="77777777" w:rsidR="00E3134E" w:rsidRPr="00E3134E" w:rsidRDefault="00E3134E" w:rsidP="00E3134E">
      <w:pPr>
        <w:pStyle w:val="Ebene1-Aufzhlung"/>
        <w:numPr>
          <w:ilvl w:val="0"/>
          <w:numId w:val="0"/>
        </w:numPr>
        <w:rPr>
          <w:lang w:val="en-GB"/>
        </w:rPr>
      </w:pPr>
    </w:p>
    <w:p w14:paraId="028C380E" w14:textId="4B013BDE" w:rsidR="00E3134E" w:rsidRPr="00E3134E" w:rsidRDefault="00E3134E" w:rsidP="00E3134E">
      <w:pPr>
        <w:rPr>
          <w:rStyle w:val="Strong"/>
        </w:rPr>
      </w:pPr>
      <w:r w:rsidRPr="00E3134E">
        <w:rPr>
          <w:rStyle w:val="Strong"/>
        </w:rPr>
        <w:t xml:space="preserve">Code Quality &amp; </w:t>
      </w:r>
      <w:proofErr w:type="spellStart"/>
      <w:r w:rsidRPr="00E3134E">
        <w:rPr>
          <w:rStyle w:val="Strong"/>
        </w:rPr>
        <w:t>Reproducibility</w:t>
      </w:r>
      <w:proofErr w:type="spellEnd"/>
      <w:r w:rsidRPr="00E3134E">
        <w:rPr>
          <w:rStyle w:val="Strong"/>
        </w:rPr>
        <w:t xml:space="preserve"> (20%)</w:t>
      </w:r>
    </w:p>
    <w:p w14:paraId="584F3100" w14:textId="77777777" w:rsidR="00E3134E" w:rsidRP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Does the code run correctly and reproduce the original study’s results?</w:t>
      </w:r>
    </w:p>
    <w:p w14:paraId="7117A484" w14:textId="77777777" w:rsidR="00E3134E" w:rsidRP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Is the code well-structured, documented, and easy to follow?</w:t>
      </w:r>
    </w:p>
    <w:p w14:paraId="330F52CA" w14:textId="77777777" w:rsidR="00E3134E" w:rsidRP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Does it follow good coding practices (e.g., clarity, efficiency, modularization)?</w:t>
      </w:r>
    </w:p>
    <w:p w14:paraId="6DE7EC84" w14:textId="77777777" w:rsid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Is the extension properly implemented in the code, and does it integrate well with the replication?</w:t>
      </w:r>
    </w:p>
    <w:p w14:paraId="05B8C4AB" w14:textId="77777777" w:rsidR="00E3134E" w:rsidRPr="00E3134E" w:rsidRDefault="00E3134E" w:rsidP="00E3134E">
      <w:pPr>
        <w:pStyle w:val="Ebene1-Aufzhlung"/>
        <w:numPr>
          <w:ilvl w:val="0"/>
          <w:numId w:val="0"/>
        </w:numPr>
        <w:rPr>
          <w:lang w:val="en-GB"/>
        </w:rPr>
      </w:pPr>
    </w:p>
    <w:p w14:paraId="75697BB0" w14:textId="24DA9920" w:rsidR="00E3134E" w:rsidRPr="00E3134E" w:rsidRDefault="00E3134E" w:rsidP="00E3134E">
      <w:pPr>
        <w:spacing w:after="160" w:line="256" w:lineRule="auto"/>
        <w:rPr>
          <w:rStyle w:val="Strong"/>
          <w:lang w:val="de-DE"/>
        </w:rPr>
      </w:pPr>
      <w:proofErr w:type="spellStart"/>
      <w:r w:rsidRPr="00E3134E">
        <w:rPr>
          <w:rStyle w:val="Strong"/>
          <w:lang w:val="de-DE"/>
        </w:rPr>
        <w:t>Econometric</w:t>
      </w:r>
      <w:proofErr w:type="spellEnd"/>
      <w:r w:rsidRPr="00E3134E">
        <w:rPr>
          <w:rStyle w:val="Strong"/>
          <w:lang w:val="de-DE"/>
        </w:rPr>
        <w:t xml:space="preserve"> Methods &amp; Implementation (25%)</w:t>
      </w:r>
    </w:p>
    <w:p w14:paraId="6ABAF2F7" w14:textId="77777777" w:rsidR="00E3134E" w:rsidRP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Are the applied econometric techniques appropriate for the research question?</w:t>
      </w:r>
    </w:p>
    <w:p w14:paraId="2107DA74" w14:textId="77777777" w:rsidR="00E3134E" w:rsidRP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Are the methods correctly implemented, with careful consideration of assumptions and potential biases?</w:t>
      </w:r>
    </w:p>
    <w:p w14:paraId="45545D1F" w14:textId="77777777" w:rsidR="00E3134E" w:rsidRP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Are robustness checks performed and adequately discussed?</w:t>
      </w:r>
    </w:p>
    <w:p w14:paraId="508544F4" w14:textId="5B7FB41A" w:rsid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Are any limitations in the methodology acknowledged and addressed</w:t>
      </w:r>
      <w:r>
        <w:rPr>
          <w:lang w:val="en-GB"/>
        </w:rPr>
        <w:t>?</w:t>
      </w:r>
    </w:p>
    <w:p w14:paraId="12AAA3BE" w14:textId="77777777" w:rsidR="00E3134E" w:rsidRPr="00E3134E" w:rsidRDefault="00E3134E" w:rsidP="00E3134E">
      <w:pPr>
        <w:pStyle w:val="Ebene1-Aufzhlung"/>
        <w:numPr>
          <w:ilvl w:val="0"/>
          <w:numId w:val="0"/>
        </w:numPr>
        <w:rPr>
          <w:lang w:val="en-GB"/>
        </w:rPr>
      </w:pPr>
    </w:p>
    <w:p w14:paraId="23B3248D" w14:textId="503E35A1" w:rsidR="00E3134E" w:rsidRPr="00E3134E" w:rsidRDefault="00E3134E" w:rsidP="00E3134E">
      <w:pPr>
        <w:spacing w:after="160" w:line="256" w:lineRule="auto"/>
        <w:rPr>
          <w:rStyle w:val="Strong"/>
          <w:lang w:val="en-GB"/>
        </w:rPr>
      </w:pPr>
      <w:r w:rsidRPr="00E3134E">
        <w:rPr>
          <w:rStyle w:val="Strong"/>
          <w:lang w:val="en-GB"/>
        </w:rPr>
        <w:t>Interpretation of Results &amp; Critical Discussion (20%)</w:t>
      </w:r>
    </w:p>
    <w:p w14:paraId="2A8DFBE2" w14:textId="77777777" w:rsidR="00E3134E" w:rsidRP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Are the results correctly interpreted, and do they answer the research questions?</w:t>
      </w:r>
    </w:p>
    <w:p w14:paraId="2404CB98" w14:textId="77777777" w:rsidR="00E3134E" w:rsidRP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Is the comparison between replication and extension meaningful and well-explained?</w:t>
      </w:r>
    </w:p>
    <w:p w14:paraId="67034C6D" w14:textId="77777777" w:rsidR="00E3134E" w:rsidRP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Are potential weaknesses or sources of uncertainty discussed?</w:t>
      </w:r>
    </w:p>
    <w:p w14:paraId="0497D302" w14:textId="77777777" w:rsid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Does the analysis provide insightful economic or policy implications?</w:t>
      </w:r>
    </w:p>
    <w:p w14:paraId="28CD3F91" w14:textId="77777777" w:rsidR="00E3134E" w:rsidRPr="00E3134E" w:rsidRDefault="00E3134E" w:rsidP="00E3134E">
      <w:pPr>
        <w:pStyle w:val="Ebene1-Aufzhlung"/>
        <w:numPr>
          <w:ilvl w:val="0"/>
          <w:numId w:val="0"/>
        </w:numPr>
        <w:rPr>
          <w:lang w:val="en-GB"/>
        </w:rPr>
      </w:pPr>
    </w:p>
    <w:p w14:paraId="4F86AC4C" w14:textId="3D823F61" w:rsidR="00E3134E" w:rsidRPr="00E3134E" w:rsidRDefault="00E3134E" w:rsidP="00E3134E">
      <w:pPr>
        <w:spacing w:after="160" w:line="256" w:lineRule="auto"/>
        <w:rPr>
          <w:rStyle w:val="Strong"/>
          <w:lang w:val="de-DE"/>
        </w:rPr>
      </w:pPr>
      <w:r w:rsidRPr="00E3134E">
        <w:rPr>
          <w:rStyle w:val="Strong"/>
          <w:lang w:val="de-DE"/>
        </w:rPr>
        <w:t>Report (15%)</w:t>
      </w:r>
    </w:p>
    <w:p w14:paraId="298C56F2" w14:textId="77777777" w:rsid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Is the report well-structured, clear, and logically organized?</w:t>
      </w:r>
    </w:p>
    <w:p w14:paraId="366FCB91" w14:textId="77777777" w:rsid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Are the findings effectively communicated with appropriate tables, figures, and references?</w:t>
      </w:r>
    </w:p>
    <w:p w14:paraId="04368DEB" w14:textId="77777777" w:rsidR="00E3134E" w:rsidRDefault="00E3134E" w:rsidP="00E3134E">
      <w:pPr>
        <w:pStyle w:val="Ebene1-Aufzhlung"/>
        <w:rPr>
          <w:lang w:val="en-GB"/>
        </w:rPr>
      </w:pPr>
      <w:r w:rsidRPr="00E3134E">
        <w:rPr>
          <w:lang w:val="en-GB"/>
        </w:rPr>
        <w:t>Is the writing style precis</w:t>
      </w:r>
      <w:r>
        <w:rPr>
          <w:lang w:val="en-GB"/>
        </w:rPr>
        <w:t>e</w:t>
      </w:r>
      <w:r w:rsidRPr="00E3134E">
        <w:rPr>
          <w:lang w:val="en-GB"/>
        </w:rPr>
        <w:t xml:space="preserve"> and adheres to academic standards (e.g., citations, formatting, coherence)?</w:t>
      </w:r>
    </w:p>
    <w:p w14:paraId="61006012" w14:textId="5525E7E4" w:rsidR="00080B16" w:rsidRDefault="00E3134E" w:rsidP="00E3134E">
      <w:pPr>
        <w:pStyle w:val="Ebene1-Aufzhlung"/>
        <w:rPr>
          <w:lang w:val="en-GB"/>
        </w:rPr>
      </w:pPr>
      <w:r>
        <w:rPr>
          <w:lang w:val="en-GB"/>
        </w:rPr>
        <w:t>Do</w:t>
      </w:r>
      <w:r w:rsidRPr="00E3134E">
        <w:rPr>
          <w:lang w:val="en-GB"/>
        </w:rPr>
        <w:t>es the report demonstrate a deep understanding of the replicated study and its contribution to the literature?</w:t>
      </w:r>
    </w:p>
    <w:p w14:paraId="2A3E0074" w14:textId="77777777" w:rsidR="00080B16" w:rsidRDefault="00080B16">
      <w:pPr>
        <w:spacing w:after="0"/>
        <w:contextualSpacing w:val="0"/>
        <w:rPr>
          <w:rFonts w:cs="Arial"/>
          <w:szCs w:val="20"/>
          <w:lang w:val="en-GB"/>
        </w:rPr>
      </w:pPr>
      <w:r>
        <w:rPr>
          <w:lang w:val="en-GB"/>
        </w:rPr>
        <w:br w:type="page"/>
      </w:r>
    </w:p>
    <w:p w14:paraId="4A3D2589" w14:textId="113988F0" w:rsidR="00080B16" w:rsidRPr="00E3134E" w:rsidRDefault="00080B16" w:rsidP="00080B16">
      <w:pPr>
        <w:pStyle w:val="Heading1"/>
        <w:rPr>
          <w:lang w:val="en-GB"/>
        </w:rPr>
      </w:pPr>
      <w:r w:rsidRPr="00E3134E">
        <w:rPr>
          <w:lang w:val="en-GB"/>
        </w:rPr>
        <w:lastRenderedPageBreak/>
        <w:t xml:space="preserve">Grading Criteria for the </w:t>
      </w:r>
      <w:r>
        <w:rPr>
          <w:lang w:val="en-GB"/>
        </w:rPr>
        <w:t>Presentation</w:t>
      </w:r>
    </w:p>
    <w:p w14:paraId="4E9547DC" w14:textId="77777777" w:rsidR="00080B16" w:rsidRDefault="00080B16" w:rsidP="00080B16">
      <w:pPr>
        <w:rPr>
          <w:rStyle w:val="Strong"/>
        </w:rPr>
      </w:pPr>
    </w:p>
    <w:p w14:paraId="79CF7C35" w14:textId="5A356CA1" w:rsidR="00080B16" w:rsidRPr="00080B16" w:rsidRDefault="00080B16" w:rsidP="00080B16">
      <w:pPr>
        <w:rPr>
          <w:rStyle w:val="Strong"/>
        </w:rPr>
      </w:pPr>
      <w:r w:rsidRPr="00080B16">
        <w:rPr>
          <w:rStyle w:val="Strong"/>
        </w:rPr>
        <w:t xml:space="preserve">Research Design &amp; Project </w:t>
      </w:r>
      <w:proofErr w:type="spellStart"/>
      <w:r w:rsidRPr="00080B16">
        <w:rPr>
          <w:rStyle w:val="Strong"/>
        </w:rPr>
        <w:t>Objectives</w:t>
      </w:r>
      <w:proofErr w:type="spellEnd"/>
      <w:r w:rsidRPr="00080B16">
        <w:rPr>
          <w:rStyle w:val="Strong"/>
        </w:rPr>
        <w:t xml:space="preserve"> (25%)</w:t>
      </w:r>
    </w:p>
    <w:p w14:paraId="55ECB084" w14:textId="77777777" w:rsidR="00080B16" w:rsidRPr="00080B16" w:rsidRDefault="00080B16" w:rsidP="00080B16">
      <w:pPr>
        <w:pStyle w:val="Ebene1-Aufzhlung"/>
        <w:rPr>
          <w:lang w:val="en-GB"/>
        </w:rPr>
      </w:pPr>
      <w:r w:rsidRPr="00080B16">
        <w:rPr>
          <w:lang w:val="en-GB"/>
        </w:rPr>
        <w:t>Are the research questions and objectives clearly stated and easy to understand?</w:t>
      </w:r>
    </w:p>
    <w:p w14:paraId="743C9BAE" w14:textId="77777777" w:rsidR="00080B16" w:rsidRPr="00080B16" w:rsidRDefault="00080B16" w:rsidP="00080B16">
      <w:pPr>
        <w:pStyle w:val="Ebene1-Aufzhlung"/>
        <w:rPr>
          <w:lang w:val="en-GB"/>
        </w:rPr>
      </w:pPr>
      <w:r w:rsidRPr="00080B16">
        <w:rPr>
          <w:lang w:val="en-GB"/>
        </w:rPr>
        <w:t>Is the motivation for replicating the study well-articulated?</w:t>
      </w:r>
    </w:p>
    <w:p w14:paraId="542D5959" w14:textId="77777777" w:rsidR="00080B16" w:rsidRPr="00080B16" w:rsidRDefault="00080B16" w:rsidP="00080B16">
      <w:pPr>
        <w:pStyle w:val="Ebene1-Aufzhlung"/>
        <w:rPr>
          <w:lang w:val="en-GB"/>
        </w:rPr>
      </w:pPr>
      <w:r w:rsidRPr="00080B16">
        <w:rPr>
          <w:lang w:val="en-GB"/>
        </w:rPr>
        <w:t>Is the rationale behind the chosen extension explained and justified?</w:t>
      </w:r>
    </w:p>
    <w:p w14:paraId="6AC97DFA" w14:textId="77777777" w:rsidR="00080B16" w:rsidRPr="00080B16" w:rsidRDefault="00080B16" w:rsidP="00080B16">
      <w:pPr>
        <w:pStyle w:val="Ebene1-Aufzhlung"/>
        <w:rPr>
          <w:lang w:val="en-GB"/>
        </w:rPr>
      </w:pPr>
      <w:r w:rsidRPr="00080B16">
        <w:rPr>
          <w:lang w:val="en-GB"/>
        </w:rPr>
        <w:t>Are the key findings from both the replication and the extension presented clearly and concisely?</w:t>
      </w:r>
    </w:p>
    <w:p w14:paraId="4EF2C712" w14:textId="77777777" w:rsidR="00080B16" w:rsidRPr="00080B16" w:rsidRDefault="00080B16" w:rsidP="00080B16">
      <w:pPr>
        <w:pStyle w:val="Ebene1-Aufzhlung"/>
        <w:rPr>
          <w:lang w:val="en-GB"/>
        </w:rPr>
      </w:pPr>
      <w:r w:rsidRPr="00080B16">
        <w:rPr>
          <w:lang w:val="en-GB"/>
        </w:rPr>
        <w:t>Are appropriate visual aids (e.g., tables, graphs, regression outputs) used effectively to support the analysis?</w:t>
      </w:r>
    </w:p>
    <w:p w14:paraId="35402F8E" w14:textId="77777777" w:rsidR="00080B16" w:rsidRPr="00E3134E" w:rsidRDefault="00080B16" w:rsidP="00080B16">
      <w:pPr>
        <w:pStyle w:val="Ebene1-Aufzhlung"/>
        <w:numPr>
          <w:ilvl w:val="0"/>
          <w:numId w:val="0"/>
        </w:numPr>
        <w:rPr>
          <w:lang w:val="en-GB"/>
        </w:rPr>
      </w:pPr>
    </w:p>
    <w:p w14:paraId="0187F126" w14:textId="77777777" w:rsidR="00442C8F" w:rsidRDefault="00A6459B" w:rsidP="00A6459B">
      <w:pPr>
        <w:rPr>
          <w:rStyle w:val="Strong"/>
          <w:lang w:val="en-GB"/>
        </w:rPr>
      </w:pPr>
      <w:r w:rsidRPr="00A6459B">
        <w:rPr>
          <w:rStyle w:val="Strong"/>
          <w:lang w:val="en-GB"/>
        </w:rPr>
        <w:t>Methodological Challenges &amp; Solutions (40%)</w:t>
      </w:r>
    </w:p>
    <w:p w14:paraId="22704852" w14:textId="77777777" w:rsidR="00442C8F" w:rsidRPr="00442C8F" w:rsidRDefault="00442C8F" w:rsidP="00442C8F">
      <w:pPr>
        <w:pStyle w:val="Ebene1-Aufzhlung"/>
        <w:rPr>
          <w:lang w:val="en-GB"/>
        </w:rPr>
      </w:pPr>
      <w:r w:rsidRPr="00442C8F">
        <w:rPr>
          <w:lang w:val="en-GB"/>
        </w:rPr>
        <w:t>Are the main methodological challenges (e.g., data limitations, econometric assumptions, model selection) clearly identified?</w:t>
      </w:r>
    </w:p>
    <w:p w14:paraId="489332E7" w14:textId="77777777" w:rsidR="00442C8F" w:rsidRPr="00442C8F" w:rsidRDefault="00442C8F" w:rsidP="00442C8F">
      <w:pPr>
        <w:pStyle w:val="Ebene1-Aufzhlung"/>
        <w:rPr>
          <w:lang w:val="en-GB"/>
        </w:rPr>
      </w:pPr>
      <w:r w:rsidRPr="00442C8F">
        <w:rPr>
          <w:lang w:val="en-GB"/>
        </w:rPr>
        <w:t>Are the solutions to these challenges well-justified, with a strong focus on econometric reasoning and implementation?</w:t>
      </w:r>
    </w:p>
    <w:p w14:paraId="52149BD6" w14:textId="77777777" w:rsidR="00442C8F" w:rsidRPr="00442C8F" w:rsidRDefault="00442C8F" w:rsidP="00442C8F">
      <w:pPr>
        <w:pStyle w:val="Ebene1-Aufzhlung"/>
        <w:rPr>
          <w:lang w:val="en-GB"/>
        </w:rPr>
      </w:pPr>
      <w:r w:rsidRPr="00442C8F">
        <w:rPr>
          <w:lang w:val="en-GB"/>
        </w:rPr>
        <w:t>Is there a critical reflection on the strengths and weaknesses of the applied methods?</w:t>
      </w:r>
    </w:p>
    <w:p w14:paraId="7BAB4B5D" w14:textId="77777777" w:rsidR="00442C8F" w:rsidRPr="00442C8F" w:rsidRDefault="00442C8F" w:rsidP="00442C8F">
      <w:pPr>
        <w:pStyle w:val="Ebene1-Aufzhlung"/>
        <w:rPr>
          <w:lang w:val="en-GB"/>
        </w:rPr>
      </w:pPr>
      <w:r w:rsidRPr="00442C8F">
        <w:rPr>
          <w:lang w:val="en-GB"/>
        </w:rPr>
        <w:t>Are robustness checks, alternative specifications, or sensitivity analyses discussed when relevant?</w:t>
      </w:r>
    </w:p>
    <w:p w14:paraId="75771AD4" w14:textId="77777777" w:rsidR="00442C8F" w:rsidRPr="00442C8F" w:rsidRDefault="00442C8F" w:rsidP="00442C8F">
      <w:pPr>
        <w:pStyle w:val="Ebene1-Aufzhlung"/>
        <w:rPr>
          <w:lang w:val="en-GB"/>
        </w:rPr>
      </w:pPr>
      <w:r w:rsidRPr="00442C8F">
        <w:rPr>
          <w:lang w:val="en-GB"/>
        </w:rPr>
        <w:t>Are potential limitations and remaining challenges acknowledged in a thoughtful manner?</w:t>
      </w:r>
    </w:p>
    <w:p w14:paraId="733A4294" w14:textId="77777777" w:rsidR="00080B16" w:rsidRPr="00E3134E" w:rsidRDefault="00080B16" w:rsidP="00080B16">
      <w:pPr>
        <w:pStyle w:val="Ebene1-Aufzhlung"/>
        <w:numPr>
          <w:ilvl w:val="0"/>
          <w:numId w:val="0"/>
        </w:numPr>
        <w:rPr>
          <w:lang w:val="en-GB"/>
        </w:rPr>
      </w:pPr>
    </w:p>
    <w:p w14:paraId="1D191071" w14:textId="46F3A71E" w:rsidR="00080B16" w:rsidRPr="00E3134E" w:rsidRDefault="00A8592C" w:rsidP="00080B16">
      <w:pPr>
        <w:spacing w:after="160" w:line="256" w:lineRule="auto"/>
        <w:rPr>
          <w:rStyle w:val="Strong"/>
          <w:lang w:val="de-DE"/>
        </w:rPr>
      </w:pPr>
      <w:r w:rsidRPr="00A8592C">
        <w:rPr>
          <w:rStyle w:val="Strong"/>
          <w:lang w:val="de-DE"/>
        </w:rPr>
        <w:t>Communication &amp; Clarity (20%)</w:t>
      </w:r>
    </w:p>
    <w:p w14:paraId="3D96D7A2" w14:textId="77777777" w:rsidR="00A8592C" w:rsidRPr="00A8592C" w:rsidRDefault="00A8592C" w:rsidP="00A8592C">
      <w:pPr>
        <w:pStyle w:val="Ebene1-Aufzhlung"/>
        <w:rPr>
          <w:lang w:val="en-GB"/>
        </w:rPr>
      </w:pPr>
      <w:r w:rsidRPr="00A8592C">
        <w:rPr>
          <w:lang w:val="en-GB"/>
        </w:rPr>
        <w:t>Is the presentation well-structured, logical, and easy to follow?</w:t>
      </w:r>
    </w:p>
    <w:p w14:paraId="5EDB34A5" w14:textId="77777777" w:rsidR="00A8592C" w:rsidRPr="00A8592C" w:rsidRDefault="00A8592C" w:rsidP="00A8592C">
      <w:pPr>
        <w:pStyle w:val="Ebene1-Aufzhlung"/>
        <w:rPr>
          <w:lang w:val="en-GB"/>
        </w:rPr>
      </w:pPr>
      <w:r w:rsidRPr="00A8592C">
        <w:rPr>
          <w:lang w:val="en-GB"/>
        </w:rPr>
        <w:t>Are complex econometric concepts explained in an accessible yet rigorous way?</w:t>
      </w:r>
    </w:p>
    <w:p w14:paraId="1A7F9322" w14:textId="77777777" w:rsidR="00A8592C" w:rsidRPr="00A8592C" w:rsidRDefault="00A8592C" w:rsidP="00A8592C">
      <w:pPr>
        <w:pStyle w:val="Ebene1-Aufzhlung"/>
        <w:rPr>
          <w:lang w:val="en-GB"/>
        </w:rPr>
      </w:pPr>
      <w:r w:rsidRPr="00A8592C">
        <w:rPr>
          <w:lang w:val="en-GB"/>
        </w:rPr>
        <w:t>Are the slides visually clear, well-organized, and free of unnecessary clutter?</w:t>
      </w:r>
    </w:p>
    <w:p w14:paraId="1DF6DE82" w14:textId="3D07D285" w:rsidR="00080B16" w:rsidRPr="00A8592C" w:rsidRDefault="00A8592C" w:rsidP="00A8592C">
      <w:pPr>
        <w:pStyle w:val="Ebene1-Aufzhlung"/>
        <w:rPr>
          <w:lang w:val="en-GB"/>
        </w:rPr>
      </w:pPr>
      <w:r w:rsidRPr="00A8592C">
        <w:rPr>
          <w:lang w:val="en-GB"/>
        </w:rPr>
        <w:t>Do presenters engage with the audience, demonstrating confidence and expertise?</w:t>
      </w:r>
    </w:p>
    <w:p w14:paraId="22C2DC59" w14:textId="77777777" w:rsidR="00080B16" w:rsidRPr="00E3134E" w:rsidRDefault="00080B16" w:rsidP="00080B16">
      <w:pPr>
        <w:pStyle w:val="Ebene1-Aufzhlung"/>
        <w:numPr>
          <w:ilvl w:val="0"/>
          <w:numId w:val="0"/>
        </w:numPr>
        <w:rPr>
          <w:lang w:val="en-GB"/>
        </w:rPr>
      </w:pPr>
    </w:p>
    <w:p w14:paraId="288C18E0" w14:textId="7A341D5B" w:rsidR="00080B16" w:rsidRPr="00E3134E" w:rsidRDefault="00A8592C" w:rsidP="00080B16">
      <w:pPr>
        <w:spacing w:after="160" w:line="256" w:lineRule="auto"/>
        <w:rPr>
          <w:rStyle w:val="Strong"/>
          <w:lang w:val="en-GB"/>
        </w:rPr>
      </w:pPr>
      <w:r w:rsidRPr="00A8592C">
        <w:rPr>
          <w:rStyle w:val="Strong"/>
          <w:lang w:val="en-GB"/>
        </w:rPr>
        <w:t>Q&amp;A and Discussion (15%)</w:t>
      </w:r>
    </w:p>
    <w:p w14:paraId="3382E66F" w14:textId="77777777" w:rsidR="00A8592C" w:rsidRPr="00A8592C" w:rsidRDefault="00A8592C" w:rsidP="00A8592C">
      <w:pPr>
        <w:pStyle w:val="Ebene1-Aufzhlung"/>
        <w:rPr>
          <w:lang w:val="en-GB"/>
        </w:rPr>
      </w:pPr>
      <w:r w:rsidRPr="00A8592C">
        <w:rPr>
          <w:lang w:val="en-GB"/>
        </w:rPr>
        <w:t>Do presenters provide clear, well-reasoned responses to audience questions?</w:t>
      </w:r>
    </w:p>
    <w:p w14:paraId="3FCF0601" w14:textId="77777777" w:rsidR="00A8592C" w:rsidRPr="00A8592C" w:rsidRDefault="00A8592C" w:rsidP="00A8592C">
      <w:pPr>
        <w:pStyle w:val="Ebene1-Aufzhlung"/>
        <w:rPr>
          <w:lang w:val="en-GB"/>
        </w:rPr>
      </w:pPr>
      <w:r w:rsidRPr="00A8592C">
        <w:rPr>
          <w:lang w:val="en-GB"/>
        </w:rPr>
        <w:t>Are answers supported by the presented analysis and econometric concepts?</w:t>
      </w:r>
    </w:p>
    <w:p w14:paraId="0426361C" w14:textId="77777777" w:rsidR="00A8592C" w:rsidRPr="00A8592C" w:rsidRDefault="00A8592C" w:rsidP="00A8592C">
      <w:pPr>
        <w:pStyle w:val="Ebene1-Aufzhlung"/>
        <w:rPr>
          <w:lang w:val="en-GB"/>
        </w:rPr>
      </w:pPr>
      <w:r w:rsidRPr="00A8592C">
        <w:rPr>
          <w:lang w:val="en-GB"/>
        </w:rPr>
        <w:t>Do presenters demonstrate a solid understanding of their methods, results, and potential limitations?</w:t>
      </w:r>
    </w:p>
    <w:p w14:paraId="48F694F5" w14:textId="77777777" w:rsidR="00A8592C" w:rsidRPr="00A8592C" w:rsidRDefault="00A8592C" w:rsidP="00A8592C">
      <w:pPr>
        <w:pStyle w:val="Ebene1-Aufzhlung"/>
        <w:rPr>
          <w:lang w:val="en-GB"/>
        </w:rPr>
      </w:pPr>
      <w:r w:rsidRPr="00A8592C">
        <w:rPr>
          <w:lang w:val="en-GB"/>
        </w:rPr>
        <w:t>Are they able to engage in a meaningful discussion beyond what was explicitly presented in the slides?</w:t>
      </w:r>
    </w:p>
    <w:bookmarkEnd w:id="0"/>
    <w:p w14:paraId="017ACA14" w14:textId="1BAE3ED6" w:rsidR="006511D3" w:rsidRPr="00250E2F" w:rsidRDefault="006511D3" w:rsidP="00250E2F">
      <w:pPr>
        <w:spacing w:after="160" w:line="256" w:lineRule="auto"/>
        <w:rPr>
          <w:rFonts w:cs="Arial"/>
          <w:szCs w:val="20"/>
          <w:lang w:val="en-GB"/>
        </w:rPr>
      </w:pPr>
    </w:p>
    <w:sectPr w:rsidR="006511D3" w:rsidRPr="00250E2F" w:rsidSect="00904B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2552" w:right="851" w:bottom="1134" w:left="1225" w:header="680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65DEA" w14:textId="77777777" w:rsidR="00E3134E" w:rsidRDefault="00E3134E" w:rsidP="009124C9">
      <w:r>
        <w:separator/>
      </w:r>
    </w:p>
    <w:p w14:paraId="7ECDB724" w14:textId="77777777" w:rsidR="00E3134E" w:rsidRDefault="00E3134E"/>
  </w:endnote>
  <w:endnote w:type="continuationSeparator" w:id="0">
    <w:p w14:paraId="231F2A98" w14:textId="77777777" w:rsidR="00E3134E" w:rsidRDefault="00E3134E" w:rsidP="009124C9">
      <w:r>
        <w:continuationSeparator/>
      </w:r>
    </w:p>
    <w:p w14:paraId="7DB1CF80" w14:textId="77777777" w:rsidR="00E3134E" w:rsidRDefault="00E3134E"/>
  </w:endnote>
  <w:endnote w:type="continuationNotice" w:id="1">
    <w:p w14:paraId="784BAA17" w14:textId="77777777" w:rsidR="001F0E0A" w:rsidRDefault="001F0E0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3C1ED" w14:textId="77777777" w:rsidR="00663C47" w:rsidRDefault="00663C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76C98" w14:textId="77777777" w:rsidR="00904BAD" w:rsidRDefault="00904BAD">
    <w:pPr>
      <w:pStyle w:val="Footer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293ECB8B" wp14:editId="69136744">
              <wp:simplePos x="0" y="0"/>
              <wp:positionH relativeFrom="margin">
                <wp:posOffset>2642870</wp:posOffset>
              </wp:positionH>
              <wp:positionV relativeFrom="paragraph">
                <wp:posOffset>-165735</wp:posOffset>
              </wp:positionV>
              <wp:extent cx="3733200" cy="248400"/>
              <wp:effectExtent l="0" t="0" r="0" b="0"/>
              <wp:wrapNone/>
              <wp:docPr id="38" name="Textfeld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33200" cy="24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BB62DDB" w14:textId="3FF7E60E" w:rsidR="00904BAD" w:rsidRPr="00736540" w:rsidRDefault="00904BAD" w:rsidP="00904BAD">
                          <w:pPr>
                            <w:jc w:val="right"/>
                            <w:rPr>
                              <w:color w:val="0D0D0D"/>
                              <w:sz w:val="14"/>
                              <w:szCs w:val="14"/>
                            </w:rPr>
                          </w:pP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begin"/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= 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begin"/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PAGE 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separate"/>
                          </w:r>
                          <w:r w:rsidR="00250E2F">
                            <w:rPr>
                              <w:noProof/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>2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end"/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- </w:instrText>
                          </w:r>
                          <w:r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>0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separate"/>
                          </w:r>
                          <w:r w:rsidR="00250E2F">
                            <w:rPr>
                              <w:noProof/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t>2</w: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end"/>
                          </w:r>
                          <w:r w:rsidRPr="00736540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t xml:space="preserve"> / </w: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begin"/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= 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begin"/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NUMPAGES 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separate"/>
                          </w:r>
                          <w:r w:rsidR="00250E2F">
                            <w:rPr>
                              <w:noProof/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>2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end"/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- </w:instrText>
                          </w:r>
                          <w:r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>0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</w:instrTex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separate"/>
                          </w:r>
                          <w:r w:rsidR="00250E2F">
                            <w:rPr>
                              <w:noProof/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t>2</w:t>
                          </w:r>
                          <w:r w:rsidRPr="00E947AB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end"/>
                          </w:r>
                        </w:p>
                        <w:p w14:paraId="070A0706" w14:textId="77777777" w:rsidR="00904BAD" w:rsidRPr="00736540" w:rsidRDefault="00904BAD" w:rsidP="00904BAD">
                          <w:pPr>
                            <w:jc w:val="right"/>
                            <w:rPr>
                              <w:color w:val="0D0D0D"/>
                              <w:sz w:val="14"/>
                              <w:szCs w:val="14"/>
                            </w:rPr>
                          </w:pPr>
                        </w:p>
                        <w:p w14:paraId="26BC2A34" w14:textId="77777777" w:rsidR="00904BAD" w:rsidRPr="00736540" w:rsidRDefault="00904BAD" w:rsidP="00904BAD">
                          <w:pPr>
                            <w:jc w:val="right"/>
                            <w:rPr>
                              <w:color w:val="0D0D0D"/>
                              <w:sz w:val="14"/>
                              <w:szCs w:val="14"/>
                            </w:rPr>
                          </w:pPr>
                        </w:p>
                        <w:p w14:paraId="1BABC923" w14:textId="77777777" w:rsidR="00904BAD" w:rsidRPr="00736540" w:rsidRDefault="00904BAD" w:rsidP="00904BAD">
                          <w:pPr>
                            <w:jc w:val="right"/>
                            <w:rPr>
                              <w:color w:val="0D0D0D"/>
                              <w:sz w:val="14"/>
                              <w:szCs w:val="14"/>
                            </w:rPr>
                          </w:pPr>
                        </w:p>
                        <w:p w14:paraId="284FF8B1" w14:textId="77777777" w:rsidR="00904BAD" w:rsidRPr="00736540" w:rsidRDefault="00904BAD" w:rsidP="00904BAD">
                          <w:pPr>
                            <w:jc w:val="right"/>
                            <w:rPr>
                              <w:color w:val="0D0D0D"/>
                              <w:sz w:val="14"/>
                              <w:szCs w:val="14"/>
                            </w:rPr>
                          </w:pPr>
                        </w:p>
                        <w:p w14:paraId="1F0461E3" w14:textId="77777777" w:rsidR="00904BAD" w:rsidRPr="00736540" w:rsidRDefault="00904BAD" w:rsidP="00904BAD">
                          <w:pPr>
                            <w:jc w:val="right"/>
                            <w:rPr>
                              <w:color w:val="0D0D0D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3ECB8B" id="_x0000_t202" coordsize="21600,21600" o:spt="202" path="m,l,21600r21600,l21600,xe">
              <v:stroke joinstyle="miter"/>
              <v:path gradientshapeok="t" o:connecttype="rect"/>
            </v:shapetype>
            <v:shape id="Textfeld 38" o:spid="_x0000_s1026" type="#_x0000_t202" style="position:absolute;margin-left:208.1pt;margin-top:-13.05pt;width:293.95pt;height:19.5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" filled="f" stroked="f">
              <v:textbox>
                <w:txbxContent>
                  <w:p w14:paraId="2BB62DDB" w14:textId="3FF7E60E" w:rsidR="00904BAD" w:rsidRPr="00736540" w:rsidRDefault="00904BAD" w:rsidP="00904BAD">
                    <w:pPr>
                      <w:jc w:val="right"/>
                      <w:rPr>
                        <w:color w:val="0D0D0D"/>
                        <w:sz w:val="14"/>
                        <w:szCs w:val="14"/>
                      </w:rPr>
                    </w:pP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begin"/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= 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begin"/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PAGE 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separate"/>
                    </w:r>
                    <w:r w:rsidR="00250E2F">
                      <w:rPr>
                        <w:noProof/>
                        <w:color w:val="0D0D0D"/>
                        <w:sz w:val="14"/>
                        <w:szCs w:val="14"/>
                        <w:lang w:val="de-DE"/>
                      </w:rPr>
                      <w:instrText>2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end"/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- </w:instrText>
                    </w:r>
                    <w:r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>0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separate"/>
                    </w:r>
                    <w:r w:rsidR="00250E2F">
                      <w:rPr>
                        <w:noProof/>
                        <w:color w:val="0D0D0D"/>
                        <w:sz w:val="14"/>
                        <w:szCs w:val="14"/>
                        <w:lang w:val="de-DE"/>
                      </w:rPr>
                      <w:t>2</w: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end"/>
                    </w:r>
                    <w:r w:rsidRPr="00736540">
                      <w:rPr>
                        <w:color w:val="0D0D0D"/>
                        <w:sz w:val="14"/>
                        <w:szCs w:val="14"/>
                        <w:lang w:val="de-DE"/>
                      </w:rPr>
                      <w:t xml:space="preserve"> / </w: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begin"/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= 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begin"/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NUMPAGES 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separate"/>
                    </w:r>
                    <w:r w:rsidR="00250E2F">
                      <w:rPr>
                        <w:noProof/>
                        <w:color w:val="0D0D0D"/>
                        <w:sz w:val="14"/>
                        <w:szCs w:val="14"/>
                        <w:lang w:val="de-DE"/>
                      </w:rPr>
                      <w:instrText>2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end"/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- </w:instrText>
                    </w:r>
                    <w:r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>0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</w:instrTex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separate"/>
                    </w:r>
                    <w:r w:rsidR="00250E2F">
                      <w:rPr>
                        <w:noProof/>
                        <w:color w:val="0D0D0D"/>
                        <w:sz w:val="14"/>
                        <w:szCs w:val="14"/>
                        <w:lang w:val="de-DE"/>
                      </w:rPr>
                      <w:t>2</w:t>
                    </w:r>
                    <w:r w:rsidRPr="00E947AB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end"/>
                    </w:r>
                  </w:p>
                  <w:p w14:paraId="070A0706" w14:textId="77777777" w:rsidR="00904BAD" w:rsidRPr="00736540" w:rsidRDefault="00904BAD" w:rsidP="00904BAD">
                    <w:pPr>
                      <w:jc w:val="right"/>
                      <w:rPr>
                        <w:color w:val="0D0D0D"/>
                        <w:sz w:val="14"/>
                        <w:szCs w:val="14"/>
                      </w:rPr>
                    </w:pPr>
                  </w:p>
                  <w:p w14:paraId="26BC2A34" w14:textId="77777777" w:rsidR="00904BAD" w:rsidRPr="00736540" w:rsidRDefault="00904BAD" w:rsidP="00904BAD">
                    <w:pPr>
                      <w:jc w:val="right"/>
                      <w:rPr>
                        <w:color w:val="0D0D0D"/>
                        <w:sz w:val="14"/>
                        <w:szCs w:val="14"/>
                      </w:rPr>
                    </w:pPr>
                  </w:p>
                  <w:p w14:paraId="1BABC923" w14:textId="77777777" w:rsidR="00904BAD" w:rsidRPr="00736540" w:rsidRDefault="00904BAD" w:rsidP="00904BAD">
                    <w:pPr>
                      <w:jc w:val="right"/>
                      <w:rPr>
                        <w:color w:val="0D0D0D"/>
                        <w:sz w:val="14"/>
                        <w:szCs w:val="14"/>
                      </w:rPr>
                    </w:pPr>
                  </w:p>
                  <w:p w14:paraId="284FF8B1" w14:textId="77777777" w:rsidR="00904BAD" w:rsidRPr="00736540" w:rsidRDefault="00904BAD" w:rsidP="00904BAD">
                    <w:pPr>
                      <w:jc w:val="right"/>
                      <w:rPr>
                        <w:color w:val="0D0D0D"/>
                        <w:sz w:val="14"/>
                        <w:szCs w:val="14"/>
                      </w:rPr>
                    </w:pPr>
                  </w:p>
                  <w:p w14:paraId="1F0461E3" w14:textId="77777777" w:rsidR="00904BAD" w:rsidRPr="00736540" w:rsidRDefault="00904BAD" w:rsidP="00904BAD">
                    <w:pPr>
                      <w:jc w:val="right"/>
                      <w:rPr>
                        <w:color w:val="0D0D0D"/>
                        <w:sz w:val="14"/>
                        <w:szCs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7D852" w14:textId="77777777" w:rsidR="00663C47" w:rsidRDefault="00663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B51DF" w14:textId="77777777" w:rsidR="00E3134E" w:rsidRDefault="00E3134E" w:rsidP="009124C9">
      <w:r>
        <w:separator/>
      </w:r>
    </w:p>
    <w:p w14:paraId="1C508B57" w14:textId="77777777" w:rsidR="00E3134E" w:rsidRDefault="00E3134E"/>
  </w:footnote>
  <w:footnote w:type="continuationSeparator" w:id="0">
    <w:p w14:paraId="2EC3873D" w14:textId="77777777" w:rsidR="00E3134E" w:rsidRDefault="00E3134E" w:rsidP="009124C9">
      <w:r>
        <w:continuationSeparator/>
      </w:r>
    </w:p>
    <w:p w14:paraId="1E27FCA3" w14:textId="77777777" w:rsidR="00E3134E" w:rsidRDefault="00E3134E"/>
  </w:footnote>
  <w:footnote w:type="continuationNotice" w:id="1">
    <w:p w14:paraId="23D5B86A" w14:textId="77777777" w:rsidR="001F0E0A" w:rsidRDefault="001F0E0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602B7" w14:textId="77777777" w:rsidR="00663C47" w:rsidRDefault="00663C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B79D6" w14:textId="77777777" w:rsidR="00EB56CD" w:rsidRPr="00663C47" w:rsidRDefault="00904BAD" w:rsidP="00663C47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6FCE4522" wp14:editId="573F0F67">
          <wp:simplePos x="0" y="0"/>
          <wp:positionH relativeFrom="page">
            <wp:align>right</wp:align>
          </wp:positionH>
          <wp:positionV relativeFrom="paragraph">
            <wp:posOffset>-416106</wp:posOffset>
          </wp:positionV>
          <wp:extent cx="7553325" cy="10667302"/>
          <wp:effectExtent l="0" t="0" r="0" b="0"/>
          <wp:wrapNone/>
          <wp:docPr id="53" name="Grafik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673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42224" w14:textId="77777777" w:rsidR="000911C9" w:rsidRDefault="001C51F1">
    <w:pPr>
      <w:pStyle w:val="Header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86D7864" wp14:editId="0AB06242">
              <wp:simplePos x="0" y="0"/>
              <wp:positionH relativeFrom="column">
                <wp:posOffset>4649470</wp:posOffset>
              </wp:positionH>
              <wp:positionV relativeFrom="paragraph">
                <wp:posOffset>402590</wp:posOffset>
              </wp:positionV>
              <wp:extent cx="1200150" cy="241300"/>
              <wp:effectExtent l="0" t="0" r="0" b="12700"/>
              <wp:wrapNone/>
              <wp:docPr id="5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01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4349B9C" w14:textId="77777777" w:rsidR="003A18BC" w:rsidRPr="00703887" w:rsidRDefault="003A18BC" w:rsidP="003A18BC">
                          <w:pPr>
                            <w:jc w:val="right"/>
                            <w:rPr>
                              <w:color w:val="0D0D0D"/>
                              <w:sz w:val="14"/>
                              <w:szCs w:val="14"/>
                            </w:rPr>
                          </w:pP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begin"/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</w:instrText>
                          </w:r>
                          <w:r w:rsidR="001C51F1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>PAGE</w:instrText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</w:instrText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separate"/>
                          </w:r>
                          <w:r w:rsidR="00863955">
                            <w:rPr>
                              <w:noProof/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t>1</w:t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end"/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t xml:space="preserve"> / </w:t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begin"/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</w:instrText>
                          </w:r>
                          <w:r w:rsidR="001C51F1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>NUMPAGES</w:instrText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instrText xml:space="preserve"> </w:instrText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separate"/>
                          </w:r>
                          <w:r w:rsidR="00902097">
                            <w:rPr>
                              <w:noProof/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t>1</w:t>
                          </w:r>
                          <w:r w:rsidRPr="00703887">
                            <w:rPr>
                              <w:color w:val="0D0D0D"/>
                              <w:sz w:val="14"/>
                              <w:szCs w:val="14"/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6D7864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7" type="#_x0000_t202" style="position:absolute;margin-left:366.1pt;margin-top:31.7pt;width:94.5pt;height:1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" filled="f" stroked="f">
              <v:textbox>
                <w:txbxContent>
                  <w:p w14:paraId="64349B9C" w14:textId="77777777" w:rsidR="003A18BC" w:rsidRPr="00703887" w:rsidRDefault="003A18BC" w:rsidP="003A18BC">
                    <w:pPr>
                      <w:jc w:val="right"/>
                      <w:rPr>
                        <w:color w:val="0D0D0D"/>
                        <w:sz w:val="14"/>
                        <w:szCs w:val="14"/>
                      </w:rPr>
                    </w:pP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begin"/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</w:instrText>
                    </w:r>
                    <w:r w:rsidR="001C51F1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>PAGE</w:instrText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</w:instrText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separate"/>
                    </w:r>
                    <w:r w:rsidR="00863955">
                      <w:rPr>
                        <w:noProof/>
                        <w:color w:val="0D0D0D"/>
                        <w:sz w:val="14"/>
                        <w:szCs w:val="14"/>
                        <w:lang w:val="de-DE"/>
                      </w:rPr>
                      <w:t>1</w:t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end"/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t xml:space="preserve"> / </w:t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begin"/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</w:instrText>
                    </w:r>
                    <w:r w:rsidR="001C51F1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>NUMPAGES</w:instrText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instrText xml:space="preserve"> </w:instrText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separate"/>
                    </w:r>
                    <w:r w:rsidR="00902097">
                      <w:rPr>
                        <w:noProof/>
                        <w:color w:val="0D0D0D"/>
                        <w:sz w:val="14"/>
                        <w:szCs w:val="14"/>
                        <w:lang w:val="de-DE"/>
                      </w:rPr>
                      <w:t>1</w:t>
                    </w:r>
                    <w:r w:rsidRPr="00703887">
                      <w:rPr>
                        <w:color w:val="0D0D0D"/>
                        <w:sz w:val="14"/>
                        <w:szCs w:val="14"/>
                        <w:lang w:val="de-DE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A6FA8"/>
    <w:multiLevelType w:val="hybridMultilevel"/>
    <w:tmpl w:val="BFF8FF44"/>
    <w:lvl w:ilvl="0" w:tplc="67022E20">
      <w:start w:val="1"/>
      <w:numFmt w:val="lowerLetter"/>
      <w:pStyle w:val="Buchstaben-Aufzhlung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699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378BB"/>
    <w:multiLevelType w:val="multilevel"/>
    <w:tmpl w:val="D8BE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54EE4"/>
    <w:multiLevelType w:val="multilevel"/>
    <w:tmpl w:val="8C36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772F2"/>
    <w:multiLevelType w:val="multilevel"/>
    <w:tmpl w:val="95ECE25A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4" w15:restartNumberingAfterBreak="0">
    <w:nsid w:val="247B3D27"/>
    <w:multiLevelType w:val="hybridMultilevel"/>
    <w:tmpl w:val="481CD0E2"/>
    <w:lvl w:ilvl="0" w:tplc="39E6AF96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  <w:color w:val="0071B9"/>
        <w:u w:color="004699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2D1B169F"/>
    <w:multiLevelType w:val="hybridMultilevel"/>
    <w:tmpl w:val="44A269D4"/>
    <w:lvl w:ilvl="0" w:tplc="EF7ADA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4699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2E44DC"/>
    <w:multiLevelType w:val="hybridMultilevel"/>
    <w:tmpl w:val="CA5A60AA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651E63"/>
    <w:multiLevelType w:val="multilevel"/>
    <w:tmpl w:val="FD16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F5768"/>
    <w:multiLevelType w:val="hybridMultilevel"/>
    <w:tmpl w:val="FB4E642E"/>
    <w:lvl w:ilvl="0" w:tplc="501EEC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699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E1866"/>
    <w:multiLevelType w:val="multilevel"/>
    <w:tmpl w:val="64E2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0252B"/>
    <w:multiLevelType w:val="multilevel"/>
    <w:tmpl w:val="773259D2"/>
    <w:lvl w:ilvl="0">
      <w:start w:val="1"/>
      <w:numFmt w:val="bullet"/>
      <w:pStyle w:val="Ebene1-Aufzhlung"/>
      <w:lvlText w:val=""/>
      <w:lvlJc w:val="left"/>
      <w:pPr>
        <w:tabs>
          <w:tab w:val="num" w:pos="851"/>
        </w:tabs>
        <w:ind w:left="851" w:hanging="171"/>
      </w:pPr>
      <w:rPr>
        <w:rFonts w:ascii="Wingdings" w:hAnsi="Wingdings" w:hint="default"/>
        <w:color w:val="004699"/>
      </w:rPr>
    </w:lvl>
    <w:lvl w:ilvl="1">
      <w:start w:val="1"/>
      <w:numFmt w:val="bullet"/>
      <w:pStyle w:val="Ebene2-Aufzhlung"/>
      <w:lvlText w:val=""/>
      <w:lvlJc w:val="left"/>
      <w:pPr>
        <w:tabs>
          <w:tab w:val="num" w:pos="1135"/>
        </w:tabs>
        <w:ind w:left="1135" w:hanging="171"/>
      </w:pPr>
      <w:rPr>
        <w:rFonts w:ascii="Wingdings" w:hAnsi="Wingdings" w:hint="default"/>
        <w:color w:val="0071B9"/>
      </w:rPr>
    </w:lvl>
    <w:lvl w:ilvl="2">
      <w:start w:val="1"/>
      <w:numFmt w:val="bullet"/>
      <w:pStyle w:val="Ebene3-Aufzhlung"/>
      <w:lvlText w:val=""/>
      <w:lvlJc w:val="left"/>
      <w:pPr>
        <w:tabs>
          <w:tab w:val="num" w:pos="1419"/>
        </w:tabs>
        <w:ind w:left="1419" w:hanging="171"/>
      </w:pPr>
      <w:rPr>
        <w:rFonts w:ascii="Wingdings" w:hAnsi="Wingdings" w:hint="default"/>
        <w:color w:val="707070"/>
      </w:rPr>
    </w:lvl>
    <w:lvl w:ilvl="3">
      <w:start w:val="1"/>
      <w:numFmt w:val="bullet"/>
      <w:lvlRestart w:val="0"/>
      <w:lvlText w:val=""/>
      <w:lvlJc w:val="left"/>
      <w:pPr>
        <w:tabs>
          <w:tab w:val="num" w:pos="1703"/>
        </w:tabs>
        <w:ind w:left="1703" w:hanging="171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1987"/>
        </w:tabs>
        <w:ind w:left="1987" w:hanging="171"/>
      </w:pPr>
      <w:rPr>
        <w:rFonts w:ascii="Courier New" w:hAnsi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2271"/>
        </w:tabs>
        <w:ind w:left="2271" w:hanging="171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2555"/>
        </w:tabs>
        <w:ind w:left="2555" w:hanging="171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2839"/>
        </w:tabs>
        <w:ind w:left="2839" w:hanging="171"/>
      </w:pPr>
      <w:rPr>
        <w:rFonts w:ascii="Courier New" w:hAnsi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3123"/>
        </w:tabs>
        <w:ind w:left="3123" w:hanging="171"/>
      </w:pPr>
      <w:rPr>
        <w:rFonts w:ascii="Wingdings" w:hAnsi="Wingdings" w:hint="default"/>
      </w:rPr>
    </w:lvl>
  </w:abstractNum>
  <w:abstractNum w:abstractNumId="11" w15:restartNumberingAfterBreak="0">
    <w:nsid w:val="5EAE72AA"/>
    <w:multiLevelType w:val="multilevel"/>
    <w:tmpl w:val="8EC6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433CA"/>
    <w:multiLevelType w:val="multilevel"/>
    <w:tmpl w:val="330A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52E06"/>
    <w:multiLevelType w:val="hybridMultilevel"/>
    <w:tmpl w:val="6EA2A51E"/>
    <w:lvl w:ilvl="0" w:tplc="03EE1E9A">
      <w:start w:val="1"/>
      <w:numFmt w:val="decimal"/>
      <w:pStyle w:val="Zahlen-Aufzhlung"/>
      <w:lvlText w:val="%1."/>
      <w:lvlJc w:val="left"/>
      <w:pPr>
        <w:ind w:left="360" w:hanging="36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4699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FD0045"/>
    <w:multiLevelType w:val="multilevel"/>
    <w:tmpl w:val="F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57317"/>
    <w:multiLevelType w:val="hybridMultilevel"/>
    <w:tmpl w:val="071E68C4"/>
    <w:lvl w:ilvl="0" w:tplc="8B744F30">
      <w:start w:val="1"/>
      <w:numFmt w:val="bullet"/>
      <w:lvlText w:val=""/>
      <w:lvlJc w:val="left"/>
      <w:pPr>
        <w:ind w:left="1606" w:hanging="360"/>
      </w:pPr>
      <w:rPr>
        <w:rFonts w:ascii="Wingdings" w:hAnsi="Wingdings" w:hint="default"/>
        <w:color w:val="707070"/>
        <w:u w:color="004699"/>
      </w:rPr>
    </w:lvl>
    <w:lvl w:ilvl="1" w:tplc="0807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16" w15:restartNumberingAfterBreak="0">
    <w:nsid w:val="72236A55"/>
    <w:multiLevelType w:val="multilevel"/>
    <w:tmpl w:val="FF8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16365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E920BA3"/>
    <w:multiLevelType w:val="multilevel"/>
    <w:tmpl w:val="309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960073">
    <w:abstractNumId w:val="3"/>
  </w:num>
  <w:num w:numId="2" w16cid:durableId="840657167">
    <w:abstractNumId w:val="6"/>
  </w:num>
  <w:num w:numId="3" w16cid:durableId="1183275692">
    <w:abstractNumId w:val="5"/>
  </w:num>
  <w:num w:numId="4" w16cid:durableId="182325781">
    <w:abstractNumId w:val="8"/>
  </w:num>
  <w:num w:numId="5" w16cid:durableId="503514792">
    <w:abstractNumId w:val="4"/>
  </w:num>
  <w:num w:numId="6" w16cid:durableId="1869833155">
    <w:abstractNumId w:val="13"/>
  </w:num>
  <w:num w:numId="7" w16cid:durableId="1373194788">
    <w:abstractNumId w:val="17"/>
  </w:num>
  <w:num w:numId="8" w16cid:durableId="885751436">
    <w:abstractNumId w:val="0"/>
  </w:num>
  <w:num w:numId="9" w16cid:durableId="848065656">
    <w:abstractNumId w:val="4"/>
    <w:lvlOverride w:ilvl="0">
      <w:startOverride w:val="1"/>
    </w:lvlOverride>
  </w:num>
  <w:num w:numId="10" w16cid:durableId="377507736">
    <w:abstractNumId w:val="15"/>
  </w:num>
  <w:num w:numId="11" w16cid:durableId="384524851">
    <w:abstractNumId w:val="10"/>
  </w:num>
  <w:num w:numId="12" w16cid:durableId="573247699">
    <w:abstractNumId w:val="10"/>
  </w:num>
  <w:num w:numId="13" w16cid:durableId="2012676264">
    <w:abstractNumId w:val="10"/>
  </w:num>
  <w:num w:numId="14" w16cid:durableId="1626614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089528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351042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6469109">
    <w:abstractNumId w:val="12"/>
  </w:num>
  <w:num w:numId="18" w16cid:durableId="1999266845">
    <w:abstractNumId w:val="11"/>
  </w:num>
  <w:num w:numId="19" w16cid:durableId="1663510182">
    <w:abstractNumId w:val="18"/>
  </w:num>
  <w:num w:numId="20" w16cid:durableId="1786923202">
    <w:abstractNumId w:val="16"/>
  </w:num>
  <w:num w:numId="21" w16cid:durableId="1091510989">
    <w:abstractNumId w:val="1"/>
  </w:num>
  <w:num w:numId="22" w16cid:durableId="1377655548">
    <w:abstractNumId w:val="10"/>
  </w:num>
  <w:num w:numId="23" w16cid:durableId="7758275">
    <w:abstractNumId w:val="10"/>
  </w:num>
  <w:num w:numId="24" w16cid:durableId="1359772746">
    <w:abstractNumId w:val="10"/>
  </w:num>
  <w:num w:numId="25" w16cid:durableId="2015108869">
    <w:abstractNumId w:val="14"/>
  </w:num>
  <w:num w:numId="26" w16cid:durableId="1577085123">
    <w:abstractNumId w:val="7"/>
  </w:num>
  <w:num w:numId="27" w16cid:durableId="1339235696">
    <w:abstractNumId w:val="9"/>
  </w:num>
  <w:num w:numId="28" w16cid:durableId="1951621654">
    <w:abstractNumId w:val="2"/>
  </w:num>
  <w:num w:numId="29" w16cid:durableId="10863420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it-CH" w:vendorID="64" w:dllVersion="6" w:nlCheck="1" w:checkStyle="0"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4E"/>
    <w:rsid w:val="00006D27"/>
    <w:rsid w:val="000261BD"/>
    <w:rsid w:val="00062938"/>
    <w:rsid w:val="0007417E"/>
    <w:rsid w:val="00080B16"/>
    <w:rsid w:val="00087175"/>
    <w:rsid w:val="000911C9"/>
    <w:rsid w:val="000A06E3"/>
    <w:rsid w:val="000C4187"/>
    <w:rsid w:val="001165E7"/>
    <w:rsid w:val="00123A53"/>
    <w:rsid w:val="001276FC"/>
    <w:rsid w:val="00143627"/>
    <w:rsid w:val="00156F0C"/>
    <w:rsid w:val="00170D04"/>
    <w:rsid w:val="00177CA6"/>
    <w:rsid w:val="001A7480"/>
    <w:rsid w:val="001C51F1"/>
    <w:rsid w:val="001E2506"/>
    <w:rsid w:val="001F0E0A"/>
    <w:rsid w:val="001F60F8"/>
    <w:rsid w:val="002104B5"/>
    <w:rsid w:val="00222DD4"/>
    <w:rsid w:val="0022439B"/>
    <w:rsid w:val="002453EB"/>
    <w:rsid w:val="00250E2F"/>
    <w:rsid w:val="0026295B"/>
    <w:rsid w:val="00280055"/>
    <w:rsid w:val="00292618"/>
    <w:rsid w:val="002D5487"/>
    <w:rsid w:val="002D6E5A"/>
    <w:rsid w:val="002D7167"/>
    <w:rsid w:val="002E1FE1"/>
    <w:rsid w:val="002F241F"/>
    <w:rsid w:val="0032577B"/>
    <w:rsid w:val="00330053"/>
    <w:rsid w:val="00335677"/>
    <w:rsid w:val="0034579E"/>
    <w:rsid w:val="00354D56"/>
    <w:rsid w:val="0036479E"/>
    <w:rsid w:val="00374E28"/>
    <w:rsid w:val="00374E44"/>
    <w:rsid w:val="0039347E"/>
    <w:rsid w:val="00395484"/>
    <w:rsid w:val="003A18BC"/>
    <w:rsid w:val="003B0045"/>
    <w:rsid w:val="003B0994"/>
    <w:rsid w:val="003C4536"/>
    <w:rsid w:val="003C637D"/>
    <w:rsid w:val="003E5101"/>
    <w:rsid w:val="004036A8"/>
    <w:rsid w:val="0041655E"/>
    <w:rsid w:val="00427AA7"/>
    <w:rsid w:val="00442C8F"/>
    <w:rsid w:val="00445D90"/>
    <w:rsid w:val="0045180E"/>
    <w:rsid w:val="00461D69"/>
    <w:rsid w:val="004A37F1"/>
    <w:rsid w:val="004B4120"/>
    <w:rsid w:val="004F3628"/>
    <w:rsid w:val="004F65B2"/>
    <w:rsid w:val="005068A1"/>
    <w:rsid w:val="0053347D"/>
    <w:rsid w:val="00536147"/>
    <w:rsid w:val="00581A9E"/>
    <w:rsid w:val="0058296A"/>
    <w:rsid w:val="005870C3"/>
    <w:rsid w:val="005A1B96"/>
    <w:rsid w:val="005A6C36"/>
    <w:rsid w:val="005A792C"/>
    <w:rsid w:val="005E2A3E"/>
    <w:rsid w:val="005F17C9"/>
    <w:rsid w:val="00602850"/>
    <w:rsid w:val="00604A80"/>
    <w:rsid w:val="006511D3"/>
    <w:rsid w:val="00663C47"/>
    <w:rsid w:val="006A1C16"/>
    <w:rsid w:val="006A4579"/>
    <w:rsid w:val="006C5A6C"/>
    <w:rsid w:val="006D115B"/>
    <w:rsid w:val="006D5C6B"/>
    <w:rsid w:val="006D7664"/>
    <w:rsid w:val="007037F9"/>
    <w:rsid w:val="00703887"/>
    <w:rsid w:val="00703C0A"/>
    <w:rsid w:val="007460AC"/>
    <w:rsid w:val="00772DEE"/>
    <w:rsid w:val="007A2F00"/>
    <w:rsid w:val="007E2B5B"/>
    <w:rsid w:val="008066CD"/>
    <w:rsid w:val="0083693A"/>
    <w:rsid w:val="00852925"/>
    <w:rsid w:val="00863955"/>
    <w:rsid w:val="00881737"/>
    <w:rsid w:val="008A6EF7"/>
    <w:rsid w:val="008B088C"/>
    <w:rsid w:val="008E3B5E"/>
    <w:rsid w:val="00902097"/>
    <w:rsid w:val="00904BAD"/>
    <w:rsid w:val="009124C9"/>
    <w:rsid w:val="00916FF5"/>
    <w:rsid w:val="009311EE"/>
    <w:rsid w:val="00935B5D"/>
    <w:rsid w:val="00987553"/>
    <w:rsid w:val="00992BD3"/>
    <w:rsid w:val="009C227D"/>
    <w:rsid w:val="009C79DF"/>
    <w:rsid w:val="009D146E"/>
    <w:rsid w:val="009D3F0D"/>
    <w:rsid w:val="009E253B"/>
    <w:rsid w:val="009F5374"/>
    <w:rsid w:val="00A13567"/>
    <w:rsid w:val="00A335EB"/>
    <w:rsid w:val="00A44A21"/>
    <w:rsid w:val="00A6459B"/>
    <w:rsid w:val="00A73445"/>
    <w:rsid w:val="00A8525B"/>
    <w:rsid w:val="00A8592C"/>
    <w:rsid w:val="00AD2E46"/>
    <w:rsid w:val="00AF1AAC"/>
    <w:rsid w:val="00B418EF"/>
    <w:rsid w:val="00B47F49"/>
    <w:rsid w:val="00B71943"/>
    <w:rsid w:val="00B84B16"/>
    <w:rsid w:val="00B86455"/>
    <w:rsid w:val="00B938FA"/>
    <w:rsid w:val="00B94A6E"/>
    <w:rsid w:val="00BA336E"/>
    <w:rsid w:val="00BB2DCD"/>
    <w:rsid w:val="00BD0E5B"/>
    <w:rsid w:val="00BE3BE9"/>
    <w:rsid w:val="00BF7544"/>
    <w:rsid w:val="00C025A7"/>
    <w:rsid w:val="00C22566"/>
    <w:rsid w:val="00C262D3"/>
    <w:rsid w:val="00C31663"/>
    <w:rsid w:val="00C6014E"/>
    <w:rsid w:val="00C60B88"/>
    <w:rsid w:val="00C73E5B"/>
    <w:rsid w:val="00C821D5"/>
    <w:rsid w:val="00C82C2B"/>
    <w:rsid w:val="00C91574"/>
    <w:rsid w:val="00CD1A48"/>
    <w:rsid w:val="00CE21A3"/>
    <w:rsid w:val="00CF69CB"/>
    <w:rsid w:val="00D0338C"/>
    <w:rsid w:val="00D03D2B"/>
    <w:rsid w:val="00D103E6"/>
    <w:rsid w:val="00D31681"/>
    <w:rsid w:val="00D35A87"/>
    <w:rsid w:val="00D37423"/>
    <w:rsid w:val="00D61FD5"/>
    <w:rsid w:val="00D7626F"/>
    <w:rsid w:val="00DA6526"/>
    <w:rsid w:val="00DA73DD"/>
    <w:rsid w:val="00DB32A3"/>
    <w:rsid w:val="00E03980"/>
    <w:rsid w:val="00E13520"/>
    <w:rsid w:val="00E3134E"/>
    <w:rsid w:val="00E414BE"/>
    <w:rsid w:val="00E50BDF"/>
    <w:rsid w:val="00E52604"/>
    <w:rsid w:val="00E5687E"/>
    <w:rsid w:val="00E86503"/>
    <w:rsid w:val="00EA6779"/>
    <w:rsid w:val="00EB56CD"/>
    <w:rsid w:val="00F25CB5"/>
    <w:rsid w:val="00F30AD1"/>
    <w:rsid w:val="00F440DB"/>
    <w:rsid w:val="00F5313F"/>
    <w:rsid w:val="00F803EE"/>
    <w:rsid w:val="00F900D7"/>
    <w:rsid w:val="00F90A74"/>
    <w:rsid w:val="00F96818"/>
    <w:rsid w:val="00F97A5E"/>
    <w:rsid w:val="00F97C6B"/>
    <w:rsid w:val="00FA3863"/>
    <w:rsid w:val="00FB0787"/>
    <w:rsid w:val="00FB42DC"/>
    <w:rsid w:val="00FC3794"/>
    <w:rsid w:val="00FC68C2"/>
    <w:rsid w:val="00FF052F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8115E4"/>
  <w15:docId w15:val="{BCBED4A9-B853-4C27-87B3-59147A4E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068A1"/>
    <w:pPr>
      <w:spacing w:after="240"/>
      <w:contextualSpacing/>
    </w:pPr>
    <w:rPr>
      <w:rFonts w:ascii="Arial" w:hAnsi="Arial"/>
      <w:szCs w:val="22"/>
      <w:lang w:eastAsia="en-US"/>
    </w:rPr>
  </w:style>
  <w:style w:type="paragraph" w:styleId="Heading1">
    <w:name w:val="heading 1"/>
    <w:basedOn w:val="Title"/>
    <w:next w:val="Normal"/>
    <w:link w:val="Heading1Char"/>
    <w:uiPriority w:val="3"/>
    <w:qFormat/>
    <w:rsid w:val="0039347E"/>
    <w:pPr>
      <w:numPr>
        <w:numId w:val="1"/>
      </w:numPr>
      <w:spacing w:before="24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39347E"/>
    <w:pPr>
      <w:numPr>
        <w:ilvl w:val="1"/>
        <w:numId w:val="1"/>
      </w:numPr>
      <w:spacing w:after="120"/>
      <w:outlineLvl w:val="1"/>
    </w:pPr>
    <w:rPr>
      <w:rFonts w:cs="Arial"/>
      <w:b/>
      <w:color w:val="0071B9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5"/>
    <w:qFormat/>
    <w:rsid w:val="00FF052F"/>
    <w:pPr>
      <w:numPr>
        <w:ilvl w:val="2"/>
        <w:numId w:val="1"/>
      </w:numPr>
      <w:spacing w:after="120"/>
      <w:outlineLvl w:val="2"/>
    </w:pPr>
    <w:rPr>
      <w:rFonts w:cs="Arial"/>
      <w:b/>
      <w:color w:val="707070"/>
      <w:sz w:val="22"/>
    </w:rPr>
  </w:style>
  <w:style w:type="paragraph" w:styleId="Heading4">
    <w:name w:val="heading 4"/>
    <w:basedOn w:val="Normal"/>
    <w:next w:val="Normal"/>
    <w:link w:val="Heading4Char"/>
    <w:uiPriority w:val="6"/>
    <w:qFormat/>
    <w:rsid w:val="0039347E"/>
    <w:pPr>
      <w:keepNext/>
      <w:keepLines/>
      <w:numPr>
        <w:ilvl w:val="3"/>
        <w:numId w:val="1"/>
      </w:numPr>
      <w:spacing w:after="120"/>
      <w:outlineLvl w:val="3"/>
    </w:pPr>
    <w:rPr>
      <w:rFonts w:eastAsia="MS Gothic"/>
      <w:b/>
      <w:iCs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C60B88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MS Gothic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C60B88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MS Gothic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C60B88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MS Gothic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C60B88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MS Gothic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C60B88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MS Gothic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124C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C82C2B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rsid w:val="009124C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C82C2B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A73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aupttitel"/>
    <w:next w:val="Normal"/>
    <w:link w:val="TitleChar"/>
    <w:uiPriority w:val="2"/>
    <w:qFormat/>
    <w:rsid w:val="00FB0787"/>
    <w:pPr>
      <w:spacing w:before="360"/>
    </w:pPr>
    <w:rPr>
      <w:rFonts w:eastAsia="MS Gothic"/>
      <w:spacing w:val="-10"/>
      <w:kern w:val="28"/>
      <w:sz w:val="30"/>
      <w:szCs w:val="56"/>
    </w:rPr>
  </w:style>
  <w:style w:type="character" w:customStyle="1" w:styleId="TitleChar">
    <w:name w:val="Title Char"/>
    <w:link w:val="Title"/>
    <w:uiPriority w:val="2"/>
    <w:rsid w:val="00FB0787"/>
    <w:rPr>
      <w:rFonts w:ascii="Arial" w:eastAsia="MS Gothic" w:hAnsi="Arial" w:cs="Times New Roman"/>
      <w:b/>
      <w:color w:val="004699"/>
      <w:spacing w:val="-10"/>
      <w:kern w:val="28"/>
      <w:sz w:val="30"/>
      <w:szCs w:val="56"/>
    </w:rPr>
  </w:style>
  <w:style w:type="paragraph" w:customStyle="1" w:styleId="Haupttitel">
    <w:name w:val="Haupttitel"/>
    <w:basedOn w:val="Normal"/>
    <w:next w:val="Subtitle"/>
    <w:link w:val="HaupttitelZchn"/>
    <w:rsid w:val="000261BD"/>
    <w:pPr>
      <w:spacing w:before="3600" w:after="120"/>
      <w:contextualSpacing w:val="0"/>
    </w:pPr>
    <w:rPr>
      <w:b/>
      <w:color w:val="004699"/>
      <w:sz w:val="144"/>
      <w:szCs w:val="144"/>
    </w:rPr>
  </w:style>
  <w:style w:type="character" w:customStyle="1" w:styleId="Heading1Char">
    <w:name w:val="Heading 1 Char"/>
    <w:link w:val="Heading1"/>
    <w:uiPriority w:val="3"/>
    <w:rsid w:val="0039347E"/>
    <w:rPr>
      <w:rFonts w:ascii="Arial" w:eastAsia="MS Gothic" w:hAnsi="Arial" w:cs="Times New Roman"/>
      <w:b/>
      <w:color w:val="004699"/>
      <w:spacing w:val="-10"/>
      <w:kern w:val="28"/>
      <w:sz w:val="28"/>
      <w:szCs w:val="28"/>
    </w:rPr>
  </w:style>
  <w:style w:type="character" w:customStyle="1" w:styleId="Heading2Char">
    <w:name w:val="Heading 2 Char"/>
    <w:link w:val="Heading2"/>
    <w:uiPriority w:val="4"/>
    <w:rsid w:val="0039347E"/>
    <w:rPr>
      <w:rFonts w:ascii="Arial" w:hAnsi="Arial" w:cs="Arial"/>
      <w:b/>
      <w:color w:val="0071B9"/>
      <w:sz w:val="24"/>
      <w:szCs w:val="24"/>
    </w:rPr>
  </w:style>
  <w:style w:type="character" w:customStyle="1" w:styleId="Heading3Char">
    <w:name w:val="Heading 3 Char"/>
    <w:link w:val="Heading3"/>
    <w:uiPriority w:val="5"/>
    <w:rsid w:val="00FB0787"/>
    <w:rPr>
      <w:rFonts w:ascii="Arial" w:hAnsi="Arial" w:cs="Arial"/>
      <w:b/>
      <w:color w:val="707070"/>
    </w:rPr>
  </w:style>
  <w:style w:type="character" w:customStyle="1" w:styleId="Heading4Char">
    <w:name w:val="Heading 4 Char"/>
    <w:link w:val="Heading4"/>
    <w:uiPriority w:val="6"/>
    <w:rsid w:val="0039347E"/>
    <w:rPr>
      <w:rFonts w:ascii="Arial" w:eastAsia="MS Gothic" w:hAnsi="Arial" w:cs="Times New Roman"/>
      <w:b/>
      <w:iCs/>
      <w:sz w:val="20"/>
    </w:rPr>
  </w:style>
  <w:style w:type="character" w:customStyle="1" w:styleId="Heading5Char">
    <w:name w:val="Heading 5 Char"/>
    <w:link w:val="Heading5"/>
    <w:uiPriority w:val="99"/>
    <w:semiHidden/>
    <w:rsid w:val="00D61FD5"/>
    <w:rPr>
      <w:rFonts w:ascii="Calibri Light" w:eastAsia="MS Gothic" w:hAnsi="Calibri Light" w:cs="Times New Roman"/>
      <w:color w:val="2E74B5"/>
      <w:sz w:val="20"/>
    </w:rPr>
  </w:style>
  <w:style w:type="character" w:customStyle="1" w:styleId="Heading6Char">
    <w:name w:val="Heading 6 Char"/>
    <w:link w:val="Heading6"/>
    <w:uiPriority w:val="99"/>
    <w:semiHidden/>
    <w:rsid w:val="00D61FD5"/>
    <w:rPr>
      <w:rFonts w:ascii="Calibri Light" w:eastAsia="MS Gothic" w:hAnsi="Calibri Light" w:cs="Times New Roman"/>
      <w:color w:val="1F4D78"/>
      <w:sz w:val="20"/>
    </w:rPr>
  </w:style>
  <w:style w:type="character" w:customStyle="1" w:styleId="Heading7Char">
    <w:name w:val="Heading 7 Char"/>
    <w:link w:val="Heading7"/>
    <w:uiPriority w:val="99"/>
    <w:semiHidden/>
    <w:rsid w:val="00D61FD5"/>
    <w:rPr>
      <w:rFonts w:ascii="Calibri Light" w:eastAsia="MS Gothic" w:hAnsi="Calibri Light" w:cs="Times New Roman"/>
      <w:i/>
      <w:iCs/>
      <w:color w:val="1F4D78"/>
      <w:sz w:val="20"/>
    </w:rPr>
  </w:style>
  <w:style w:type="character" w:customStyle="1" w:styleId="Heading8Char">
    <w:name w:val="Heading 8 Char"/>
    <w:link w:val="Heading8"/>
    <w:uiPriority w:val="99"/>
    <w:semiHidden/>
    <w:rsid w:val="00D61FD5"/>
    <w:rPr>
      <w:rFonts w:ascii="Calibri Light" w:eastAsia="MS Gothic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9"/>
    <w:semiHidden/>
    <w:rsid w:val="00D61FD5"/>
    <w:rPr>
      <w:rFonts w:ascii="Calibri Light" w:eastAsia="MS Gothic" w:hAnsi="Calibri Light" w:cs="Times New Roman"/>
      <w:i/>
      <w:iCs/>
      <w:color w:val="272727"/>
      <w:sz w:val="21"/>
      <w:szCs w:val="21"/>
    </w:rPr>
  </w:style>
  <w:style w:type="paragraph" w:styleId="ListParagraph">
    <w:name w:val="List Paragraph"/>
    <w:basedOn w:val="Normal"/>
    <w:uiPriority w:val="34"/>
    <w:semiHidden/>
    <w:qFormat/>
    <w:rsid w:val="003C637D"/>
    <w:pPr>
      <w:ind w:left="720"/>
    </w:pPr>
  </w:style>
  <w:style w:type="paragraph" w:customStyle="1" w:styleId="Ebene1-Aufzhlung">
    <w:name w:val="Ebene 1 - Aufzählung"/>
    <w:basedOn w:val="Normal"/>
    <w:uiPriority w:val="8"/>
    <w:qFormat/>
    <w:rsid w:val="00AF1AAC"/>
    <w:pPr>
      <w:numPr>
        <w:numId w:val="11"/>
      </w:numPr>
      <w:spacing w:after="120"/>
    </w:pPr>
    <w:rPr>
      <w:rFonts w:cs="Arial"/>
      <w:szCs w:val="20"/>
    </w:rPr>
  </w:style>
  <w:style w:type="paragraph" w:customStyle="1" w:styleId="Ebene2-Aufzhlung">
    <w:name w:val="Ebene 2 - Aufzählung"/>
    <w:basedOn w:val="Ebene1-Aufzhlung"/>
    <w:uiPriority w:val="9"/>
    <w:qFormat/>
    <w:rsid w:val="00AF1AAC"/>
    <w:pPr>
      <w:numPr>
        <w:ilvl w:val="1"/>
      </w:numPr>
      <w:tabs>
        <w:tab w:val="clear" w:pos="1135"/>
      </w:tabs>
      <w:ind w:left="1248" w:hanging="284"/>
    </w:pPr>
  </w:style>
  <w:style w:type="paragraph" w:customStyle="1" w:styleId="Zahlen-Aufzhlung">
    <w:name w:val="Zahlen-Aufzählung"/>
    <w:basedOn w:val="Normal"/>
    <w:uiPriority w:val="11"/>
    <w:qFormat/>
    <w:rsid w:val="00F97C6B"/>
    <w:pPr>
      <w:numPr>
        <w:numId w:val="6"/>
      </w:numPr>
      <w:ind w:left="964" w:hanging="284"/>
    </w:pPr>
    <w:rPr>
      <w:rFonts w:cs="Arial"/>
      <w:szCs w:val="20"/>
    </w:rPr>
  </w:style>
  <w:style w:type="paragraph" w:customStyle="1" w:styleId="Buchstaben-Aufzhlung">
    <w:name w:val="Buchstaben-Aufzählung"/>
    <w:basedOn w:val="Normal"/>
    <w:uiPriority w:val="12"/>
    <w:qFormat/>
    <w:rsid w:val="00F25CB5"/>
    <w:pPr>
      <w:numPr>
        <w:numId w:val="8"/>
      </w:numPr>
      <w:ind w:left="964" w:hanging="284"/>
    </w:pPr>
  </w:style>
  <w:style w:type="character" w:styleId="Hyperlink">
    <w:name w:val="Hyperlink"/>
    <w:uiPriority w:val="99"/>
    <w:rsid w:val="00D37423"/>
    <w:rPr>
      <w:rFonts w:ascii="Arial" w:hAnsi="Arial"/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222DD4"/>
    <w:pPr>
      <w:tabs>
        <w:tab w:val="left" w:pos="709"/>
        <w:tab w:val="right" w:pos="9185"/>
      </w:tabs>
      <w:spacing w:after="120"/>
      <w:ind w:left="709" w:hanging="709"/>
    </w:pPr>
    <w:rPr>
      <w:rFonts w:eastAsia="Times New Roman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222DD4"/>
    <w:pPr>
      <w:tabs>
        <w:tab w:val="left" w:pos="709"/>
        <w:tab w:val="right" w:pos="9185"/>
      </w:tabs>
      <w:spacing w:before="120" w:after="120"/>
      <w:ind w:left="709" w:hanging="709"/>
    </w:pPr>
    <w:rPr>
      <w:rFonts w:eastAsia="Times New Roman"/>
      <w:b/>
      <w:noProof/>
      <w:lang w:val="de-DE" w:eastAsia="de-DE"/>
    </w:rPr>
  </w:style>
  <w:style w:type="paragraph" w:styleId="TOC3">
    <w:name w:val="toc 3"/>
    <w:basedOn w:val="Normal"/>
    <w:next w:val="Normal"/>
    <w:autoRedefine/>
    <w:uiPriority w:val="39"/>
    <w:rsid w:val="00222DD4"/>
    <w:pPr>
      <w:tabs>
        <w:tab w:val="left" w:pos="709"/>
        <w:tab w:val="right" w:pos="9185"/>
      </w:tabs>
      <w:spacing w:after="120"/>
      <w:ind w:left="709" w:hanging="709"/>
    </w:pPr>
  </w:style>
  <w:style w:type="paragraph" w:styleId="TOC4">
    <w:name w:val="toc 4"/>
    <w:basedOn w:val="Normal"/>
    <w:next w:val="Normal"/>
    <w:autoRedefine/>
    <w:uiPriority w:val="39"/>
    <w:rsid w:val="00222DD4"/>
    <w:pPr>
      <w:tabs>
        <w:tab w:val="left" w:pos="709"/>
        <w:tab w:val="right" w:pos="9185"/>
      </w:tabs>
      <w:ind w:left="709" w:hanging="709"/>
    </w:pPr>
  </w:style>
  <w:style w:type="paragraph" w:styleId="BalloonText">
    <w:name w:val="Balloon Text"/>
    <w:basedOn w:val="Normal"/>
    <w:link w:val="BalloonTextChar"/>
    <w:uiPriority w:val="99"/>
    <w:semiHidden/>
    <w:rsid w:val="00C225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2566"/>
    <w:rPr>
      <w:rFonts w:ascii="Segoe UI" w:hAnsi="Segoe UI" w:cs="Segoe UI"/>
      <w:sz w:val="18"/>
      <w:szCs w:val="18"/>
    </w:rPr>
  </w:style>
  <w:style w:type="paragraph" w:customStyle="1" w:styleId="Ebene3-Aufzhlung">
    <w:name w:val="Ebene 3 - Aufzählung"/>
    <w:basedOn w:val="Ebene2-Aufzhlung"/>
    <w:uiPriority w:val="10"/>
    <w:qFormat/>
    <w:rsid w:val="00AF1AAC"/>
    <w:pPr>
      <w:numPr>
        <w:ilvl w:val="2"/>
      </w:numPr>
      <w:tabs>
        <w:tab w:val="clear" w:pos="1419"/>
      </w:tabs>
      <w:ind w:left="1531" w:hanging="284"/>
    </w:pPr>
  </w:style>
  <w:style w:type="paragraph" w:customStyle="1" w:styleId="Tabellen-Titel">
    <w:name w:val="Tabellen-Titel"/>
    <w:basedOn w:val="Normal"/>
    <w:uiPriority w:val="13"/>
    <w:qFormat/>
    <w:rsid w:val="00006D27"/>
    <w:pPr>
      <w:spacing w:before="60" w:after="60"/>
    </w:pPr>
    <w:rPr>
      <w:rFonts w:cs="Arial"/>
      <w:b/>
      <w:color w:val="FFFFFF"/>
    </w:rPr>
  </w:style>
  <w:style w:type="paragraph" w:customStyle="1" w:styleId="Tabellen-Text">
    <w:name w:val="Tabellen-Text"/>
    <w:basedOn w:val="Normal"/>
    <w:uiPriority w:val="15"/>
    <w:qFormat/>
    <w:rsid w:val="00006D27"/>
    <w:pPr>
      <w:spacing w:before="60" w:after="60"/>
    </w:pPr>
    <w:rPr>
      <w:rFonts w:cs="Arial"/>
    </w:rPr>
  </w:style>
  <w:style w:type="paragraph" w:styleId="Subtitle">
    <w:name w:val="Subtitle"/>
    <w:basedOn w:val="Haupttitel"/>
    <w:next w:val="Normal"/>
    <w:link w:val="SubtitleChar"/>
    <w:uiPriority w:val="1"/>
    <w:rsid w:val="00D35A87"/>
    <w:pPr>
      <w:spacing w:before="0" w:after="240"/>
    </w:pPr>
    <w:rPr>
      <w:sz w:val="72"/>
      <w:szCs w:val="72"/>
    </w:rPr>
  </w:style>
  <w:style w:type="character" w:customStyle="1" w:styleId="SubtitleChar">
    <w:name w:val="Subtitle Char"/>
    <w:link w:val="Subtitle"/>
    <w:uiPriority w:val="1"/>
    <w:rsid w:val="00D35A87"/>
    <w:rPr>
      <w:rFonts w:ascii="Arial" w:eastAsia="MS Gothic" w:hAnsi="Arial" w:cs="Times New Roman"/>
      <w:b/>
      <w:color w:val="004699"/>
      <w:spacing w:val="-10"/>
      <w:kern w:val="28"/>
      <w:sz w:val="72"/>
      <w:szCs w:val="72"/>
    </w:rPr>
  </w:style>
  <w:style w:type="character" w:customStyle="1" w:styleId="HaupttitelZchn">
    <w:name w:val="Haupttitel Zchn"/>
    <w:link w:val="Haupttitel"/>
    <w:rsid w:val="000261BD"/>
    <w:rPr>
      <w:rFonts w:ascii="Arial" w:hAnsi="Arial"/>
      <w:b/>
      <w:color w:val="004699"/>
      <w:sz w:val="144"/>
      <w:szCs w:val="144"/>
    </w:rPr>
  </w:style>
  <w:style w:type="paragraph" w:customStyle="1" w:styleId="Tabellen-Textfett">
    <w:name w:val="Tabellen-Text fett"/>
    <w:basedOn w:val="Tabellen-Text"/>
    <w:uiPriority w:val="14"/>
    <w:qFormat/>
    <w:rsid w:val="00006D27"/>
    <w:rPr>
      <w:b/>
    </w:rPr>
  </w:style>
  <w:style w:type="character" w:styleId="Strong">
    <w:name w:val="Strong"/>
    <w:basedOn w:val="DefaultParagraphFont"/>
    <w:uiPriority w:val="22"/>
    <w:qFormat/>
    <w:rsid w:val="00E31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fernunich.sharepoint.com/sites/Office%20Templates/Freigegebene%20Dokumente/Word-Vorlagen/MDL_neutral_neutr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73d340-e942-4f30-9c05-4d26a1672009" xsi:nil="true"/>
    <lcf76f155ced4ddcb4097134ff3c332f xmlns="194cb454-6708-4738-8e7a-eb6f14c6772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F364AD54B20348BD9295D2E37D993B" ma:contentTypeVersion="13" ma:contentTypeDescription="Ein neues Dokument erstellen." ma:contentTypeScope="" ma:versionID="ee0314433d4356049464ae8d003dcd47">
  <xsd:schema xmlns:xsd="http://www.w3.org/2001/XMLSchema" xmlns:xs="http://www.w3.org/2001/XMLSchema" xmlns:p="http://schemas.microsoft.com/office/2006/metadata/properties" xmlns:ns2="194cb454-6708-4738-8e7a-eb6f14c6772f" xmlns:ns3="2173d340-e942-4f30-9c05-4d26a1672009" targetNamespace="http://schemas.microsoft.com/office/2006/metadata/properties" ma:root="true" ma:fieldsID="bcea85a2363f54d463257bf1e19d1162" ns2:_="" ns3:_="">
    <xsd:import namespace="194cb454-6708-4738-8e7a-eb6f14c6772f"/>
    <xsd:import namespace="2173d340-e942-4f30-9c05-4d26a1672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b454-6708-4738-8e7a-eb6f14c67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3c4edd7c-2852-4be9-aebf-42ddd02d5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3d340-e942-4f30-9c05-4d26a167200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1ddb717-e438-4fe5-9ec2-887f7a1c6b9f}" ma:internalName="TaxCatchAll" ma:showField="CatchAllData" ma:web="2173d340-e942-4f30-9c05-4d26a16720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BE9870-27E6-485B-BB50-205B63584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518F52-AA65-4CCE-8376-A07BD85C6C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2D5457-686F-47F1-83EF-F73DBCD2F725}">
  <ds:schemaRefs>
    <ds:schemaRef ds:uri="http://schemas.microsoft.com/office/2006/metadata/properties"/>
    <ds:schemaRef ds:uri="http://schemas.microsoft.com/office/infopath/2007/PartnerControls"/>
    <ds:schemaRef ds:uri="2173d340-e942-4f30-9c05-4d26a1672009"/>
    <ds:schemaRef ds:uri="194cb454-6708-4738-8e7a-eb6f14c6772f"/>
  </ds:schemaRefs>
</ds:datastoreItem>
</file>

<file path=customXml/itemProps4.xml><?xml version="1.0" encoding="utf-8"?>
<ds:datastoreItem xmlns:ds="http://schemas.openxmlformats.org/officeDocument/2006/customXml" ds:itemID="{8ABC8F76-9D50-42CE-A68D-62AB74515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b454-6708-4738-8e7a-eb6f14c6772f"/>
    <ds:schemaRef ds:uri="2173d340-e942-4f30-9c05-4d26a1672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MDL_neutral_neutre.dotx</Template>
  <TotalTime>0</TotalTime>
  <Pages>2</Pages>
  <Words>496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FernUni Schweiz</Company>
  <LinksUpToDate>false</LinksUpToDate>
  <CharactersWithSpaces>3618</CharactersWithSpaces>
  <SharedDoc>false</SharedDoc>
  <HLinks>
    <vt:vector size="42" baseType="variant">
      <vt:variant>
        <vt:i4>1048576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_Toc437790933</vt:lpwstr>
      </vt:variant>
      <vt:variant>
        <vt:i4>1048577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_Toc437790932</vt:lpwstr>
      </vt:variant>
      <vt:variant>
        <vt:i4>1048578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_Toc437790931</vt:lpwstr>
      </vt:variant>
      <vt:variant>
        <vt:i4>1048579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_Toc437790930</vt:lpwstr>
      </vt:variant>
      <vt:variant>
        <vt:i4>1572957</vt:i4>
      </vt:variant>
      <vt:variant>
        <vt:i4>-1</vt:i4>
      </vt:variant>
      <vt:variant>
        <vt:i4>2060</vt:i4>
      </vt:variant>
      <vt:variant>
        <vt:i4>1</vt:i4>
      </vt:variant>
      <vt:variant>
        <vt:lpwstr>briefbogen_de</vt:lpwstr>
      </vt:variant>
      <vt:variant>
        <vt:lpwstr/>
      </vt:variant>
      <vt:variant>
        <vt:i4>1572957</vt:i4>
      </vt:variant>
      <vt:variant>
        <vt:i4>-1</vt:i4>
      </vt:variant>
      <vt:variant>
        <vt:i4>2061</vt:i4>
      </vt:variant>
      <vt:variant>
        <vt:i4>1</vt:i4>
      </vt:variant>
      <vt:variant>
        <vt:lpwstr>briefbogen_de</vt:lpwstr>
      </vt:variant>
      <vt:variant>
        <vt:lpwstr/>
      </vt:variant>
      <vt:variant>
        <vt:i4>1572957</vt:i4>
      </vt:variant>
      <vt:variant>
        <vt:i4>-1</vt:i4>
      </vt:variant>
      <vt:variant>
        <vt:i4>2062</vt:i4>
      </vt:variant>
      <vt:variant>
        <vt:i4>1</vt:i4>
      </vt:variant>
      <vt:variant>
        <vt:lpwstr>briefbogen_de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Heiniger</dc:creator>
  <cp:keywords/>
  <cp:lastModifiedBy>Sandro Heiniger</cp:lastModifiedBy>
  <cp:revision>9</cp:revision>
  <cp:lastPrinted>2016-02-29T08:21:00Z</cp:lastPrinted>
  <dcterms:created xsi:type="dcterms:W3CDTF">2025-02-06T14:02:00Z</dcterms:created>
  <dcterms:modified xsi:type="dcterms:W3CDTF">2025-02-07T08:43:00Z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0x01010038F364AD54B20348BD9295D2E37D993B</vt:lpwstr>
  </property>
  <property fmtid="{D5CDD505-2E9C-101B-9397-08002B2CF9AE}" pid="3" name="MediaServiceImageTags">
    <vt:lpwstr/>
  </property>
</Properties>
</file>